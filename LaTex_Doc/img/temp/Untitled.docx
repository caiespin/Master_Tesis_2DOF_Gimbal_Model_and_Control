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0"/>
        <w:ind w:left="575" w:right="0" w:firstLine="0"/>
        <w:jc w:val="left"/>
        <w:rPr>
          <w:rFonts w:ascii="Arial" w:hAnsi="Arial" w:cs="Arial" w:eastAsia="Arial"/>
          <w:sz w:val="16"/>
          <w:szCs w:val="16"/>
        </w:rPr>
      </w:pPr>
      <w:bookmarkStart w:name="_bookmark0" w:id="1"/>
      <w:bookmarkEnd w:id="1"/>
      <w:r>
        <w:rPr/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l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atf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rm</w:t>
      </w:r>
      <w:r>
        <w:rPr>
          <w:rFonts w:ascii="Arial" w:hAnsi="Arial" w:cs="Arial" w:eastAsia="Arial"/>
          <w:b/>
          <w:bCs/>
          <w:i/>
          <w:spacing w:val="-9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tat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/>
          <w:bCs/>
          <w:i/>
          <w:spacing w:val="-9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g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l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i/>
          <w:spacing w:val="-9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Exam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16"/>
          <w:szCs w:val="16"/>
        </w:rPr>
        <w:t>l</w:t>
      </w:r>
      <w:r>
        <w:rPr>
          <w:rFonts w:ascii="Arial" w:hAnsi="Arial" w:cs="Arial" w:eastAsia="Arial"/>
          <w:b/>
          <w:bCs/>
          <w:i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84"/>
        <w:ind w:left="3706" w:right="4447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12"/>
          <w:szCs w:val="12"/>
        </w:rPr>
        <w:t>Longi</w:t>
      </w:r>
      <w:r>
        <w:rPr>
          <w:rFonts w:ascii="Arial" w:hAnsi="Arial" w:cs="Arial" w:eastAsia="Arial"/>
          <w:b w:val="0"/>
          <w:bCs w:val="0"/>
          <w:i/>
          <w:spacing w:val="-1"/>
          <w:w w:val="95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2"/>
          <w:szCs w:val="12"/>
        </w:rPr>
        <w:t>udinal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2"/>
          <w:szCs w:val="12"/>
        </w:rPr>
        <w:t>Axis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2"/>
          <w:szCs w:val="12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9"/>
        <w:ind w:right="900"/>
        <w:jc w:val="right"/>
        <w:rPr>
          <w:i w:val="0"/>
        </w:rPr>
      </w:pPr>
      <w:r>
        <w:rPr>
          <w:b w:val="0"/>
          <w:bCs w:val="0"/>
          <w:i/>
          <w:spacing w:val="0"/>
          <w:w w:val="95"/>
        </w:rPr>
        <w:t>Nor</w:t>
      </w:r>
      <w:r>
        <w:rPr>
          <w:b w:val="0"/>
          <w:bCs w:val="0"/>
          <w:i/>
          <w:spacing w:val="-1"/>
          <w:w w:val="95"/>
        </w:rPr>
        <w:t>t</w:t>
      </w:r>
      <w:r>
        <w:rPr>
          <w:b w:val="0"/>
          <w:bCs w:val="0"/>
          <w:i/>
          <w:spacing w:val="0"/>
          <w:w w:val="95"/>
        </w:rPr>
        <w:t>h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top="1420" w:bottom="280" w:left="1720" w:right="1720"/>
        </w:sectPr>
      </w:pPr>
    </w:p>
    <w:p>
      <w:pPr>
        <w:pStyle w:val="BodyText"/>
        <w:spacing w:line="249" w:lineRule="auto" w:before="79"/>
        <w:ind w:left="2301" w:right="0" w:hanging="23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Arbi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rary</w:t>
      </w:r>
      <w:r>
        <w:rPr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Pla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orm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rien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ion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2132" w:right="0" w:hanging="6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Pla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orm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0"/>
          <w:w w:val="100"/>
        </w:rPr>
        <w:t>Aligned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0"/>
          <w:w w:val="100"/>
        </w:rPr>
        <w:t>Nor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-1"/>
          <w:w w:val="100"/>
        </w:rPr>
        <w:t>-</w:t>
      </w:r>
      <w:r>
        <w:rPr>
          <w:b w:val="0"/>
          <w:bCs w:val="0"/>
          <w:i/>
          <w:spacing w:val="0"/>
          <w:w w:val="100"/>
        </w:rPr>
        <w:t>East-Down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pStyle w:val="BodyText"/>
        <w:ind w:left="338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East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0" w:bottom="0" w:left="1720" w:right="1720"/>
          <w:cols w:num="3" w:equalWidth="0">
            <w:col w:w="3313" w:space="523"/>
            <w:col w:w="3420" w:space="40"/>
            <w:col w:w="1504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/>
        <w:pict>
          <v:group style="position:absolute;margin-left:112.652832pt;margin-top:73.217667pt;width:382.05433pt;height:195.066934pt;mso-position-horizontal-relative:page;mso-position-vertical-relative:page;z-index:-63" coordorigin="2253,1464" coordsize="7641,3901">
            <v:shape style="position:absolute;left:2335;top:1706;width:7469;height:3660" type="#_x0000_t75">
              <v:imagedata r:id="rId5" o:title=""/>
            </v:shape>
            <v:group style="position:absolute;left:2255;top:1467;width:7636;height:3891" coordorigin="2255,1467" coordsize="7636,3891">
              <v:shape style="position:absolute;left:2255;top:1467;width:7636;height:3891" coordorigin="2255,1467" coordsize="7636,3891" path="m9892,5358l9892,1557,9889,1534,9852,1482,9802,1467,2345,1467,2285,1490,2256,1548,2255,1557,2255,5358e" filled="f" stroked="t" strokeweight=".239477pt" strokecolor="#000000">
                <v:path arrowok="t"/>
              </v:shape>
            </v:group>
            <v:group style="position:absolute;left:2405;top:5284;width:241;height:75" coordorigin="2405,5284" coordsize="241,75">
              <v:shape style="position:absolute;left:2405;top:5284;width:241;height:75" coordorigin="2405,5284" coordsize="241,75" path="m2537,5284l2467,5298,2417,5338,2405,5358,2646,5358,2599,5305,2537,5284xe" filled="t" fillcolor="#FFFFFF" stroked="f">
                <v:path arrowok="t"/>
                <v:fill type="solid"/>
              </v:shape>
            </v:group>
            <v:group style="position:absolute;left:2405;top:5284;width:241;height:75" coordorigin="2405,5284" coordsize="241,75">
              <v:shape style="position:absolute;left:2405;top:5284;width:241;height:75" coordorigin="2405,5284" coordsize="241,75" path="m2646,5358l2599,5305,2537,5284,2512,5285,2448,5309,2405,5356,2405,5358e" filled="f" stroked="t" strokeweight=".718389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line="249" w:lineRule="auto"/>
        <w:ind w:left="1490" w:right="0" w:hanging="187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2"/>
          <w:szCs w:val="12"/>
        </w:rPr>
        <w:t>Transverse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2"/>
          <w:szCs w:val="12"/>
        </w:rPr>
        <w:t>Axis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2"/>
          <w:szCs w:val="12"/>
        </w:rPr>
      </w:r>
    </w:p>
    <w:p>
      <w:pPr>
        <w:spacing w:line="240" w:lineRule="exact" w:before="12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pStyle w:val="BodyText"/>
        <w:ind w:left="1304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Down</w:t>
      </w:r>
      <w:r>
        <w:rPr>
          <w:b w:val="0"/>
          <w:bCs w:val="0"/>
          <w:i w:val="0"/>
          <w:spacing w:val="0"/>
          <w:w w:val="100"/>
        </w:rPr>
      </w:r>
    </w:p>
    <w:sectPr>
      <w:type w:val="continuous"/>
      <w:pgSz w:w="12240" w:h="15840"/>
      <w:pgMar w:top="0" w:bottom="0" w:left="1720" w:right="1720"/>
      <w:cols w:num="2" w:equalWidth="0">
        <w:col w:w="1904" w:space="1687"/>
        <w:col w:w="52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Arial" w:hAnsi="Arial" w:eastAsia="Arial"/>
      <w:i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</dc:creator>
  <dc:title>MISB ST 0601 UAS Datalink Local Set</dc:title>
  <dcterms:created xsi:type="dcterms:W3CDTF">2015-11-08T16:42:12Z</dcterms:created>
  <dcterms:modified xsi:type="dcterms:W3CDTF">2015-11-08T16:42:12Z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LastSaved">
    <vt:filetime>2015-11-08T00:00:00Z</vt:filetime>
  </property>
</Properties>
</file>